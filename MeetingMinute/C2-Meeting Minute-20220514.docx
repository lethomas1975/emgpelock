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09EF9137" w:rsidR="00F16B21" w:rsidRDefault="003E28B3">
                  <w:r>
                    <w:t>14</w:t>
                  </w:r>
                  <w:r w:rsidR="00B44BA2">
                    <w:t>/0</w:t>
                  </w:r>
                  <w:r>
                    <w:t>5</w:t>
                  </w:r>
                  <w:r w:rsidR="00B44BA2">
                    <w:t>/2022 1</w:t>
                  </w:r>
                  <w:r>
                    <w:t>4</w:t>
                  </w:r>
                  <w:r w:rsidR="00B44BA2">
                    <w:t>:</w:t>
                  </w:r>
                  <w:r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EBCE631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1CB7B1D3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  <w:p w14:paraId="5C1C6FEB" w14:textId="7103AAC4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Lily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21EC63F2" w14:textId="77777777" w:rsidR="00195136" w:rsidRDefault="003E28B3" w:rsidP="003E28B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 analysis</w:t>
            </w:r>
          </w:p>
          <w:p w14:paraId="22D4D238" w14:textId="56B50B98" w:rsidR="003E28B3" w:rsidRDefault="003E28B3" w:rsidP="003E28B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 testing</w:t>
            </w:r>
          </w:p>
          <w:p w14:paraId="513C96BB" w14:textId="79521240" w:rsidR="003E28B3" w:rsidRDefault="003E28B3" w:rsidP="003E28B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 integration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63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3B259B" w14:paraId="51A917B3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C7B89B9" w14:textId="77777777" w:rsidR="003B259B" w:rsidRDefault="003B259B">
            <w:r>
              <w:t>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A5F42C5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EEAF6" w:themeFill="accent5" w:themeFillTint="33"/>
          </w:tcPr>
          <w:p w14:paraId="53913AC2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DEEAF6" w:themeFill="accent5" w:themeFillTint="33"/>
          </w:tcPr>
          <w:p w14:paraId="0588115A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00E5A40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0C7B0E2B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EFF0EAF" w14:textId="77777777" w:rsidR="003B259B" w:rsidRDefault="001424CE">
            <w:r>
              <w:t>2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79E3358C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1C8A443B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BDD6EE" w:themeFill="accent5" w:themeFillTint="66"/>
          </w:tcPr>
          <w:p w14:paraId="7F685562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60A09B84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59B" w14:paraId="1CB6B8C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7DB3AB8" w14:textId="77777777" w:rsidR="003B259B" w:rsidRDefault="001424CE">
            <w:r>
              <w:t>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6068A066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EEAF6" w:themeFill="accent5" w:themeFillTint="33"/>
          </w:tcPr>
          <w:p w14:paraId="28DE570D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DEEAF6" w:themeFill="accent5" w:themeFillTint="33"/>
          </w:tcPr>
          <w:p w14:paraId="74BE5A12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5926843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57FA43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A92DE2" w14:paraId="56AB944D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3B45470" w14:textId="77777777" w:rsidR="001424CE" w:rsidRDefault="001424CE" w:rsidP="00224175">
            <w:r>
              <w:t>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08180723" w14:textId="5C984657" w:rsidR="001424CE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Bluetooth Analysis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CD670E8" w14:textId="46BDCDCD" w:rsidR="001424CE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9B627AE" w14:textId="178BFA69" w:rsidR="001424CE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6959B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6959B3">
              <w:rPr>
                <w:color w:val="000000" w:themeColor="text1"/>
              </w:rPr>
              <w:t>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0C1D2F48" w14:textId="0A4AD2D3" w:rsidR="001424CE" w:rsidRPr="006959B3" w:rsidRDefault="006959B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A92DE2" w14:paraId="533A8FA2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F654231" w14:textId="77777777" w:rsidR="001424CE" w:rsidRDefault="001424CE" w:rsidP="00224175">
            <w:r>
              <w:t>2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AA8FAB6" w14:textId="07FFB40E" w:rsidR="006959B3" w:rsidRPr="003E28B3" w:rsidRDefault="003E28B3" w:rsidP="003E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Bluetooth testing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A6F8B2" w14:textId="152CD2B3" w:rsidR="001424CE" w:rsidRPr="006959B3" w:rsidRDefault="006959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39FCA09" w14:textId="0129605D" w:rsidR="001424CE" w:rsidRPr="006959B3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6959B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6959B3">
              <w:rPr>
                <w:color w:val="000000" w:themeColor="text1"/>
              </w:rPr>
              <w:t>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416A165" w14:textId="46663174" w:rsidR="001424CE" w:rsidRPr="006959B3" w:rsidRDefault="006959B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A92DE2" w14:paraId="27DE93E9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8A521EE" w14:textId="13804328" w:rsidR="001424CE" w:rsidRDefault="0040362D" w:rsidP="00224175">
            <w:r>
              <w:t>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2136667" w14:textId="246649C8" w:rsidR="006F5BE3" w:rsidRPr="006F5BE3" w:rsidRDefault="003E28B3" w:rsidP="006F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Solenoid Analysis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D4C4712" w14:textId="156B32F4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24F6C94" w14:textId="7617281F" w:rsidR="001424CE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</w:t>
            </w:r>
            <w:r w:rsidR="006F5BE3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5</w:t>
            </w:r>
            <w:r w:rsidR="006F5BE3">
              <w:rPr>
                <w:color w:val="000000" w:themeColor="text1"/>
              </w:rPr>
              <w:t>/2002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6C057175" w14:textId="6D8AC7AE" w:rsidR="001424CE" w:rsidRPr="006959B3" w:rsidRDefault="006F5BE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40362D" w14:paraId="20142330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5C1F8C" w14:textId="13618B5B" w:rsidR="0040362D" w:rsidRDefault="0040362D" w:rsidP="00224175">
            <w:r>
              <w:t>4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78331CDE" w14:textId="1FF2C04D" w:rsidR="0040362D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Solenoid testing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BE756C6" w14:textId="0A20CA2C" w:rsidR="0040362D" w:rsidRDefault="0040362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3E28B3">
              <w:rPr>
                <w:color w:val="000000" w:themeColor="text1"/>
              </w:rPr>
              <w:t>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4F8D9F2" w14:textId="094850E6" w:rsidR="0040362D" w:rsidRPr="006959B3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40362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40362D">
              <w:rPr>
                <w:color w:val="000000" w:themeColor="text1"/>
              </w:rPr>
              <w:t>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9CE07F5" w14:textId="48AC41B5" w:rsidR="0040362D" w:rsidRDefault="0040362D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A92DE2" w14:paraId="2BB00D20" w14:textId="77777777" w:rsidTr="0048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DD159B" w14:textId="4FC7F69E" w:rsidR="001424CE" w:rsidRDefault="0040362D" w:rsidP="00224175">
            <w:r>
              <w:t>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C92AB7B" w14:textId="080186DE" w:rsidR="001424CE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Analysis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1C9752A" w14:textId="077A2DED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8A079D1" w14:textId="263961BD" w:rsidR="001424CE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2F6E0B30" w14:textId="622AA7AB" w:rsidR="001424CE" w:rsidRPr="006959B3" w:rsidRDefault="003E28B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6F5BE3" w14:paraId="0E081019" w14:textId="77777777" w:rsidTr="0048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E90C0F7" w14:textId="33593771" w:rsidR="006F5BE3" w:rsidRDefault="0040362D" w:rsidP="00224175">
            <w:r>
              <w:t>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247BEEA" w14:textId="07782AC2" w:rsidR="006F5BE3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testing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573E229" w14:textId="5E057C1A" w:rsidR="006F5BE3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9B81FDA" w14:textId="37ABDE46" w:rsidR="006F5BE3" w:rsidRPr="006959B3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7AAC9AF" w14:textId="296D1F9C" w:rsidR="006F5BE3" w:rsidRDefault="003E28B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6F5BE3" w14:paraId="10919675" w14:textId="77777777" w:rsidTr="0048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7863973" w14:textId="1985A5EC" w:rsidR="006F5BE3" w:rsidRDefault="0040362D" w:rsidP="00224175">
            <w:r>
              <w:t>7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356E9A4" w14:textId="715C4515" w:rsidR="006F5BE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84DEB87" w14:textId="00774D6E" w:rsidR="006F5BE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05187AA" w14:textId="6002C377" w:rsidR="006F5BE3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12CE54A2" w14:textId="6F387235" w:rsidR="006F5BE3" w:rsidRDefault="003E28B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6F5BE3" w14:paraId="3615D9A7" w14:textId="77777777" w:rsidTr="0048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26A502F" w14:textId="71E41FD8" w:rsidR="006F5BE3" w:rsidRDefault="0040362D" w:rsidP="00224175">
            <w:r>
              <w:t>8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392F78A" w14:textId="1BC1C041" w:rsidR="006F5BE3" w:rsidRDefault="00A92DE2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</w:t>
            </w:r>
            <w:r w:rsidR="003E28B3">
              <w:rPr>
                <w:color w:val="000000" w:themeColor="text1"/>
              </w:rPr>
              <w:t>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82F2227" w14:textId="65F9E07D" w:rsidR="006F5BE3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33E14C7" w14:textId="5AF86C8C" w:rsidR="006F5BE3" w:rsidRPr="006959B3" w:rsidRDefault="003E28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FAFCB45" w14:textId="42C98EDB" w:rsidR="006F5BE3" w:rsidRDefault="003E28B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6F5BE3" w14:paraId="1804F0DC" w14:textId="77777777" w:rsidTr="0048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590806" w14:textId="2B001E6A" w:rsidR="006F5BE3" w:rsidRDefault="0040362D" w:rsidP="00224175">
            <w:r>
              <w:t>9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595D547" w14:textId="321A13C9" w:rsidR="006F5BE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EEPROM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023CB74" w14:textId="192E7159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840DFA1" w14:textId="08253840" w:rsidR="006F5BE3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81673">
              <w:rPr>
                <w:color w:val="000000" w:themeColor="text1"/>
              </w:rPr>
              <w:t>7/05/2022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1BD01010" w14:textId="25BF0FEB" w:rsidR="006F5BE3" w:rsidRDefault="00A92DE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481673" w14:paraId="1154FBA4" w14:textId="77777777" w:rsidTr="0048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5CE8C0F" w14:textId="2025B200" w:rsidR="00481673" w:rsidRDefault="00481673" w:rsidP="00224175">
            <w:r>
              <w:t>10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4FDFE0AF" w14:textId="20716EBB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 Analysis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ABB6D1E" w14:textId="36A97B62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356060B" w14:textId="07E6FDCF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7632AE48" w14:textId="197D425D" w:rsidR="00481673" w:rsidRDefault="0048167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481673" w14:paraId="55EC3ADE" w14:textId="77777777" w:rsidTr="0048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61A77C3" w14:textId="7826EB7E" w:rsidR="00481673" w:rsidRDefault="00481673" w:rsidP="00224175">
            <w:r>
              <w:t>11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07163A2" w14:textId="1974F42D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 testing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90817FE" w14:textId="10C80A90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68D3275" w14:textId="38269DCE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14/05/2002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61D57B68" w14:textId="64F910F2" w:rsidR="00481673" w:rsidRDefault="0048167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481673" w14:paraId="1F1BF01C" w14:textId="77777777" w:rsidTr="0048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F7C1AC0" w14:textId="1399629D" w:rsidR="00481673" w:rsidRDefault="00481673" w:rsidP="00224175">
            <w:r>
              <w:t>12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71AEC0D" w14:textId="544BD124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Components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EC77A00" w14:textId="77777777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  <w:p w14:paraId="4EDE8052" w14:textId="56F5E760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ED9C36" w14:textId="2091FEC2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5E8E95F6" w14:textId="283DEAB1" w:rsidR="00481673" w:rsidRDefault="0048167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481673" w14:paraId="7F1B4086" w14:textId="77777777" w:rsidTr="0048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103E17C" w14:textId="3515CFB7" w:rsidR="00481673" w:rsidRDefault="00481673" w:rsidP="00224175">
            <w:r>
              <w:t>13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CEE3DDF" w14:textId="6FD89F4C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Remote application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AC85618" w14:textId="1128A10D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29BDEDC" w14:textId="0B6D58F5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60C19FC5" w14:textId="7CFA7608" w:rsidR="00481673" w:rsidRDefault="0048167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481673" w14:paraId="71F439EE" w14:textId="77777777" w:rsidTr="006A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0FA55F2" w14:textId="2F362127" w:rsidR="00481673" w:rsidRDefault="00481673" w:rsidP="00224175">
            <w:r>
              <w:t>1</w:t>
            </w:r>
            <w:r w:rsidR="006A0631">
              <w:t>4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EBFC669" w14:textId="521B155D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Bluetooth MCU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E2B650A" w14:textId="29CF980A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1D00D22" w14:textId="5154687A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4594A113" w14:textId="2E38FED7" w:rsidR="00481673" w:rsidRDefault="0048167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481673" w14:paraId="1DD5D1D8" w14:textId="77777777" w:rsidTr="0048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34F60E0" w14:textId="5C380762" w:rsidR="00481673" w:rsidRDefault="00481673" w:rsidP="00224175">
            <w:r>
              <w:t>1</w:t>
            </w:r>
            <w:r w:rsidR="006A0631">
              <w:t>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744788C" w14:textId="176BFE8E" w:rsidR="00481673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Coding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8D16069" w14:textId="02212767" w:rsidR="00481673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36C75EA" w14:textId="50921D8E" w:rsidR="00481673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72F43658" w14:textId="1084C1A8" w:rsidR="00481673" w:rsidRDefault="006A0631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A0631" w14:paraId="52BEB475" w14:textId="77777777" w:rsidTr="006A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01ECC7" w14:textId="0768A2F8" w:rsidR="006A0631" w:rsidRDefault="006A0631" w:rsidP="00224175">
            <w:r>
              <w:t>16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5E53183" w14:textId="76C14BA3" w:rsidR="006A0631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4A9304E" w14:textId="49ECA517" w:rsidR="006A0631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9AEDF46" w14:textId="02E1D36D" w:rsidR="006A0631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24B87073" w14:textId="2C78A9EE" w:rsidR="006A0631" w:rsidRDefault="006A0631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A0631" w14:paraId="35E75363" w14:textId="77777777" w:rsidTr="006A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0A03074" w14:textId="149D76BB" w:rsidR="006A0631" w:rsidRDefault="006A0631" w:rsidP="00224175">
            <w:r>
              <w:t>17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7C6FC4B4" w14:textId="5F37D13E" w:rsidR="006A0631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Solenoid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6DA232D" w14:textId="4374EF8B" w:rsidR="006A0631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98463DE" w14:textId="212766EB" w:rsidR="006A0631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46F8126A" w14:textId="7FA40F52" w:rsidR="006A0631" w:rsidRDefault="006A0631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1BF4528E" w14:textId="77777777" w:rsidR="001424CE" w:rsidRDefault="001424CE"/>
    <w:p w14:paraId="070FC178" w14:textId="79CCF441" w:rsidR="001424CE" w:rsidRDefault="001424CE">
      <w:r>
        <w:t>Meeting Closes time:</w:t>
      </w:r>
      <w:r w:rsidR="006959B3">
        <w:t xml:space="preserve"> </w:t>
      </w:r>
      <w:r w:rsidR="00481673">
        <w:t>21</w:t>
      </w:r>
      <w:r w:rsidR="006959B3">
        <w:t>:00</w:t>
      </w:r>
    </w:p>
    <w:p w14:paraId="6CD3119A" w14:textId="53ECC7B5" w:rsidR="001424CE" w:rsidRDefault="001424CE" w:rsidP="006959B3">
      <w:r>
        <w:t>Minute written by:</w:t>
      </w:r>
      <w:r w:rsidR="006959B3">
        <w:t xml:space="preserve"> Thomas Le</w:t>
      </w:r>
    </w:p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4725" w14:textId="77777777" w:rsidR="00AF4773" w:rsidRDefault="00AF4773" w:rsidP="006F5BE3">
      <w:r>
        <w:separator/>
      </w:r>
    </w:p>
  </w:endnote>
  <w:endnote w:type="continuationSeparator" w:id="0">
    <w:p w14:paraId="22041516" w14:textId="77777777" w:rsidR="00AF4773" w:rsidRDefault="00AF4773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A0AF" w14:textId="77777777" w:rsidR="00AF4773" w:rsidRDefault="00AF4773" w:rsidP="006F5BE3">
      <w:r>
        <w:separator/>
      </w:r>
    </w:p>
  </w:footnote>
  <w:footnote w:type="continuationSeparator" w:id="0">
    <w:p w14:paraId="710615EE" w14:textId="77777777" w:rsidR="00AF4773" w:rsidRDefault="00AF4773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C678C"/>
    <w:multiLevelType w:val="hybridMultilevel"/>
    <w:tmpl w:val="ADDC4640"/>
    <w:lvl w:ilvl="0" w:tplc="CB0033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88372">
    <w:abstractNumId w:val="0"/>
  </w:num>
  <w:num w:numId="2" w16cid:durableId="76637082">
    <w:abstractNumId w:val="1"/>
  </w:num>
  <w:num w:numId="3" w16cid:durableId="166481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1424CE"/>
    <w:rsid w:val="00195136"/>
    <w:rsid w:val="00242D28"/>
    <w:rsid w:val="00284D58"/>
    <w:rsid w:val="003336D1"/>
    <w:rsid w:val="003B259B"/>
    <w:rsid w:val="003E28B3"/>
    <w:rsid w:val="0040362D"/>
    <w:rsid w:val="00481673"/>
    <w:rsid w:val="005C7ABC"/>
    <w:rsid w:val="006959B3"/>
    <w:rsid w:val="006A0631"/>
    <w:rsid w:val="006C5029"/>
    <w:rsid w:val="006F5BE3"/>
    <w:rsid w:val="00936307"/>
    <w:rsid w:val="00A92DE2"/>
    <w:rsid w:val="00AF4773"/>
    <w:rsid w:val="00B44BA2"/>
    <w:rsid w:val="00E50FCB"/>
    <w:rsid w:val="00E63040"/>
    <w:rsid w:val="00F16B21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15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6</cp:revision>
  <dcterms:created xsi:type="dcterms:W3CDTF">2022-03-28T16:32:00Z</dcterms:created>
  <dcterms:modified xsi:type="dcterms:W3CDTF">2022-05-14T16:00:00Z</dcterms:modified>
</cp:coreProperties>
</file>