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5"/>
        <w:gridCol w:w="8160"/>
      </w:tblGrid>
      <w:tr w:rsidR="00F16B21" w14:paraId="47AD5CB8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9ED4" w14:textId="77777777" w:rsidR="00F16B21" w:rsidRDefault="00F16B21"/>
        </w:tc>
        <w:tc>
          <w:tcPr>
            <w:tcW w:w="8160" w:type="dxa"/>
          </w:tcPr>
          <w:p w14:paraId="646D1437" w14:textId="77777777" w:rsidR="00F16B21" w:rsidRDefault="00F16B21" w:rsidP="00F16B21">
            <w:pPr>
              <w:tabs>
                <w:tab w:val="left" w:pos="214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Minute</w:t>
            </w:r>
          </w:p>
        </w:tc>
      </w:tr>
      <w:tr w:rsidR="00F16B21" w14:paraId="4A3A9EB6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CAD768" w14:textId="77777777" w:rsidR="00F16B21" w:rsidRDefault="00F16B21">
            <w:r>
              <w:t>Date/Time:</w:t>
            </w:r>
          </w:p>
        </w:tc>
        <w:tc>
          <w:tcPr>
            <w:tcW w:w="8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21"/>
              <w:gridCol w:w="992"/>
              <w:gridCol w:w="832"/>
            </w:tblGrid>
            <w:tr w:rsidR="00F16B21" w14:paraId="27CF514C" w14:textId="77777777" w:rsidTr="00F16B21">
              <w:tc>
                <w:tcPr>
                  <w:tcW w:w="5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6A571" w14:textId="7043BBD3" w:rsidR="00F16B21" w:rsidRDefault="003E28B3">
                  <w:r>
                    <w:t>1</w:t>
                  </w:r>
                  <w:r w:rsidR="001C303E">
                    <w:t>7</w:t>
                  </w:r>
                  <w:r w:rsidR="00B44BA2">
                    <w:t>/0</w:t>
                  </w:r>
                  <w:r>
                    <w:t>5</w:t>
                  </w:r>
                  <w:r w:rsidR="00B44BA2">
                    <w:t>/2022 1</w:t>
                  </w:r>
                  <w:r w:rsidR="001C303E">
                    <w:t>8</w:t>
                  </w:r>
                  <w:r w:rsidR="00B44BA2">
                    <w:t>:</w:t>
                  </w:r>
                  <w:r>
                    <w:t>0</w:t>
                  </w:r>
                  <w:r w:rsidR="00B44BA2">
                    <w:t>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5D922" w14:textId="77777777" w:rsidR="00F16B21" w:rsidRDefault="00F16B21">
                  <w:r>
                    <w:t>Team #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7DB92" w14:textId="77777777" w:rsidR="00F16B21" w:rsidRDefault="00F16B21">
                  <w:r>
                    <w:t>C2</w:t>
                  </w:r>
                </w:p>
              </w:tc>
            </w:tr>
          </w:tbl>
          <w:p w14:paraId="576EA19B" w14:textId="77777777" w:rsidR="00F16B21" w:rsidRDefault="00F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B21" w14:paraId="49FE760B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E77912" w14:textId="77777777" w:rsidR="00F16B21" w:rsidRDefault="00F16B21">
            <w:r>
              <w:t>Present:</w:t>
            </w:r>
          </w:p>
        </w:tc>
        <w:tc>
          <w:tcPr>
            <w:tcW w:w="8160" w:type="dxa"/>
          </w:tcPr>
          <w:p w14:paraId="198A530E" w14:textId="77777777" w:rsidR="00F16B21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Le</w:t>
            </w:r>
          </w:p>
          <w:p w14:paraId="1CB7B1D3" w14:textId="36B1D8D1" w:rsidR="00B44BA2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Soon Lee Teo</w:t>
            </w:r>
          </w:p>
          <w:p w14:paraId="5C1C6FEB" w14:textId="7103AAC4" w:rsidR="00B44BA2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Lily Zhang</w:t>
            </w:r>
          </w:p>
        </w:tc>
      </w:tr>
      <w:tr w:rsidR="00F16B21" w14:paraId="37E3F0EA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035E82" w14:textId="77777777" w:rsidR="00F16B21" w:rsidRDefault="00F16B21">
            <w:r>
              <w:t>Absent with reason:</w:t>
            </w:r>
          </w:p>
        </w:tc>
        <w:tc>
          <w:tcPr>
            <w:tcW w:w="8160" w:type="dxa"/>
          </w:tcPr>
          <w:p w14:paraId="164D8B41" w14:textId="08D49E9B" w:rsidR="00F16B21" w:rsidRDefault="001C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Cher Khor due to family related reason</w:t>
            </w:r>
          </w:p>
        </w:tc>
      </w:tr>
      <w:tr w:rsidR="00F16B21" w14:paraId="1C6F5648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E129B" w14:textId="77777777" w:rsidR="00F16B21" w:rsidRDefault="00F16B21">
            <w:r>
              <w:t>Comment</w:t>
            </w:r>
          </w:p>
        </w:tc>
        <w:tc>
          <w:tcPr>
            <w:tcW w:w="8160" w:type="dxa"/>
          </w:tcPr>
          <w:p w14:paraId="513C96BB" w14:textId="13D0243E" w:rsidR="003E28B3" w:rsidRDefault="001C303E" w:rsidP="001C3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 coding review</w:t>
            </w:r>
          </w:p>
        </w:tc>
      </w:tr>
    </w:tbl>
    <w:p w14:paraId="764DD388" w14:textId="77777777" w:rsidR="00E50FCB" w:rsidRDefault="00E50FCB"/>
    <w:tbl>
      <w:tblPr>
        <w:tblStyle w:val="ListTable5Dark-Accent5"/>
        <w:tblW w:w="9690" w:type="dxa"/>
        <w:tblLook w:val="04A0" w:firstRow="1" w:lastRow="0" w:firstColumn="1" w:lastColumn="0" w:noHBand="0" w:noVBand="1"/>
      </w:tblPr>
      <w:tblGrid>
        <w:gridCol w:w="919"/>
        <w:gridCol w:w="44"/>
        <w:gridCol w:w="4252"/>
        <w:gridCol w:w="1701"/>
        <w:gridCol w:w="1418"/>
        <w:gridCol w:w="1356"/>
      </w:tblGrid>
      <w:tr w:rsidR="003B259B" w14:paraId="5A8443B5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" w:type="dxa"/>
            <w:gridSpan w:val="2"/>
          </w:tcPr>
          <w:p w14:paraId="22B8FE45" w14:textId="77777777" w:rsidR="003B259B" w:rsidRDefault="003B259B"/>
        </w:tc>
        <w:tc>
          <w:tcPr>
            <w:tcW w:w="4252" w:type="dxa"/>
          </w:tcPr>
          <w:p w14:paraId="2DFF6C44" w14:textId="77777777" w:rsidR="003B259B" w:rsidRDefault="00142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Meeting Action Items:</w:t>
            </w:r>
          </w:p>
        </w:tc>
        <w:tc>
          <w:tcPr>
            <w:tcW w:w="1701" w:type="dxa"/>
          </w:tcPr>
          <w:p w14:paraId="3AE94651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3B748F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5DF35156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59B" w14:paraId="6B90C8FD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gridSpan w:val="2"/>
          </w:tcPr>
          <w:p w14:paraId="1F264D13" w14:textId="77777777" w:rsidR="003B259B" w:rsidRDefault="003B259B">
            <w:r>
              <w:t>Item #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1B678EF9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EE49B5B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328D50A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6081B886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1C303E" w14:paraId="4F4C0C3C" w14:textId="77777777" w:rsidTr="008A6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45461F3" w14:textId="77777777" w:rsidR="001C303E" w:rsidRDefault="001C303E" w:rsidP="008A6068">
            <w:r>
              <w:t>1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443E94D3" w14:textId="77777777" w:rsidR="001C303E" w:rsidRPr="006959B3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Bluetooth Analysis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FE02B8F" w14:textId="77777777" w:rsidR="001C303E" w:rsidRPr="006959B3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45F3DCAC" w14:textId="77777777" w:rsidR="001C303E" w:rsidRPr="006959B3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13/05/2022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37659684" w14:textId="77777777" w:rsidR="001C303E" w:rsidRPr="006959B3" w:rsidRDefault="001C303E" w:rsidP="008A60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1C303E" w14:paraId="10662AC2" w14:textId="77777777" w:rsidTr="008A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37E422C" w14:textId="77777777" w:rsidR="001C303E" w:rsidRDefault="001C303E" w:rsidP="008A6068">
            <w:r>
              <w:t>2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0DBD6CCD" w14:textId="77777777" w:rsidR="001C303E" w:rsidRPr="003E28B3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Bluetooth testing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703ADA5" w14:textId="77777777" w:rsidR="001C303E" w:rsidRPr="006959B3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3295D1F" w14:textId="77777777" w:rsidR="001C303E" w:rsidRPr="006959B3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13/05/2022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04E6415C" w14:textId="77777777" w:rsidR="001C303E" w:rsidRPr="006959B3" w:rsidRDefault="001C303E" w:rsidP="008A60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1C303E" w14:paraId="24915276" w14:textId="77777777" w:rsidTr="008A6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A832121" w14:textId="77777777" w:rsidR="001C303E" w:rsidRDefault="001C303E" w:rsidP="008A6068">
            <w:r>
              <w:t>3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539AC1DC" w14:textId="77777777" w:rsidR="001C303E" w:rsidRPr="006F5BE3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Solenoid Analysis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30BEAB6" w14:textId="77777777" w:rsidR="001C303E" w:rsidRPr="006959B3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B38477F" w14:textId="77777777" w:rsidR="001C303E" w:rsidRPr="006959B3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14/05/2002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291BA4E3" w14:textId="77777777" w:rsidR="001C303E" w:rsidRPr="006959B3" w:rsidRDefault="001C303E" w:rsidP="008A60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1C303E" w14:paraId="1FF99039" w14:textId="77777777" w:rsidTr="008A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61542F8" w14:textId="77777777" w:rsidR="001C303E" w:rsidRDefault="001C303E" w:rsidP="008A6068">
            <w:r>
              <w:t>4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28B71696" w14:textId="77777777" w:rsidR="001C303E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Solenoid testing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12EA40F3" w14:textId="77777777" w:rsidR="001C303E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3FCA768E" w14:textId="77777777" w:rsidR="001C303E" w:rsidRPr="006959B3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14/05/2022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5532FBFA" w14:textId="77777777" w:rsidR="001C303E" w:rsidRDefault="001C303E" w:rsidP="008A60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1C303E" w14:paraId="42A0B1F6" w14:textId="77777777" w:rsidTr="008A6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41E8B7C" w14:textId="77777777" w:rsidR="001C303E" w:rsidRDefault="001C303E" w:rsidP="008A6068">
            <w:r>
              <w:t>5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62D9F766" w14:textId="77777777" w:rsidR="001C303E" w:rsidRPr="006959B3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LCD Analysis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EF4FEB6" w14:textId="77777777" w:rsidR="001C303E" w:rsidRPr="006959B3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7DC7337" w14:textId="77777777" w:rsidR="001C303E" w:rsidRPr="006959B3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14/05/2022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5F3D02C9" w14:textId="77777777" w:rsidR="001C303E" w:rsidRPr="006959B3" w:rsidRDefault="001C303E" w:rsidP="008A60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1C303E" w14:paraId="362A3DE1" w14:textId="77777777" w:rsidTr="008A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9D7F526" w14:textId="77777777" w:rsidR="001C303E" w:rsidRDefault="001C303E" w:rsidP="008A6068">
            <w:r>
              <w:t>6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5CE470EB" w14:textId="77777777" w:rsidR="001C303E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LCD testing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42CCD777" w14:textId="77777777" w:rsidR="001C303E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772BFE1" w14:textId="77777777" w:rsidR="001C303E" w:rsidRPr="006959B3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14/05/2022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1837F7CD" w14:textId="77777777" w:rsidR="001C303E" w:rsidRDefault="001C303E" w:rsidP="008A60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1C303E" w14:paraId="34A2F53E" w14:textId="77777777" w:rsidTr="008A6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D94A261" w14:textId="77777777" w:rsidR="001C303E" w:rsidRDefault="001C303E" w:rsidP="008A6068">
            <w:r>
              <w:t>7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1A261B36" w14:textId="77777777" w:rsidR="001C303E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Buzzer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2EEB465" w14:textId="77777777" w:rsidR="001C303E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5A8B4EFF" w14:textId="77777777" w:rsidR="001C303E" w:rsidRPr="006959B3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14/05/2022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2D627158" w14:textId="77777777" w:rsidR="001C303E" w:rsidRDefault="001C303E" w:rsidP="008A60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1C303E" w14:paraId="3B834444" w14:textId="77777777" w:rsidTr="008A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AA70ECF" w14:textId="77777777" w:rsidR="001C303E" w:rsidRDefault="001C303E" w:rsidP="008A6068">
            <w:r>
              <w:t>8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25EFF963" w14:textId="77777777" w:rsidR="001C303E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 Segments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023F0ACF" w14:textId="77777777" w:rsidR="001C303E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78E5162" w14:textId="77777777" w:rsidR="001C303E" w:rsidRPr="006959B3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14/05/2022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39D5008F" w14:textId="77777777" w:rsidR="001C303E" w:rsidRDefault="001C303E" w:rsidP="008A60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1C303E" w14:paraId="511BE3B6" w14:textId="77777777" w:rsidTr="008A6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5DEC822" w14:textId="77777777" w:rsidR="001C303E" w:rsidRDefault="001C303E" w:rsidP="008A6068">
            <w:r>
              <w:t>9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3EB09B9D" w14:textId="77777777" w:rsidR="001C303E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EEPROM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84EB905" w14:textId="77777777" w:rsidR="001C303E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1F1CA645" w14:textId="77777777" w:rsidR="001C303E" w:rsidRPr="006959B3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17/05/2022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29237A69" w14:textId="77777777" w:rsidR="001C303E" w:rsidRDefault="001C303E" w:rsidP="008A60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1C303E" w14:paraId="3256BE0E" w14:textId="77777777" w:rsidTr="008A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5FBA797" w14:textId="77777777" w:rsidR="001C303E" w:rsidRDefault="001C303E" w:rsidP="008A6068">
            <w:r>
              <w:t>10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125929F8" w14:textId="77777777" w:rsidR="001C303E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Keypad Analysis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01ABC7F8" w14:textId="77777777" w:rsidR="001C303E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36232366" w14:textId="77777777" w:rsidR="001C303E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14/05/2022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7D11E3A2" w14:textId="77777777" w:rsidR="001C303E" w:rsidRDefault="001C303E" w:rsidP="008A60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1C303E" w14:paraId="2CA9A469" w14:textId="77777777" w:rsidTr="008A6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4C5F0D5" w14:textId="77777777" w:rsidR="001C303E" w:rsidRDefault="001C303E" w:rsidP="008A6068">
            <w:r>
              <w:t>11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78B4FBBC" w14:textId="77777777" w:rsidR="001C303E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Keypad testing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22A4BC3" w14:textId="77777777" w:rsidR="001C303E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3BA96A68" w14:textId="77777777" w:rsidR="001C303E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14/05/2002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6D63E734" w14:textId="77777777" w:rsidR="001C303E" w:rsidRDefault="001C303E" w:rsidP="008A60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1C303E" w14:paraId="043309EE" w14:textId="77777777" w:rsidTr="008A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31526FE" w14:textId="77777777" w:rsidR="001C303E" w:rsidRDefault="001C303E" w:rsidP="008A6068">
            <w:r>
              <w:t>12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5D857F64" w14:textId="77777777" w:rsidR="001C303E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Components integration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575041B" w14:textId="77777777" w:rsidR="001C303E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  <w:p w14:paraId="552B7C6A" w14:textId="77777777" w:rsidR="001C303E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0050CAF9" w14:textId="77777777" w:rsidR="001C303E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14/05/2022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36876B7A" w14:textId="77777777" w:rsidR="001C303E" w:rsidRDefault="001C303E" w:rsidP="008A60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</w:tr>
      <w:tr w:rsidR="001C303E" w14:paraId="593A755B" w14:textId="77777777" w:rsidTr="008A6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510B2D3" w14:textId="77777777" w:rsidR="001C303E" w:rsidRDefault="001C303E" w:rsidP="008A6068">
            <w:r>
              <w:t>13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5CA90771" w14:textId="77777777" w:rsidR="001C303E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Remote application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B8F5C21" w14:textId="77777777" w:rsidR="001C303E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5CE5547" w14:textId="77777777" w:rsidR="001C303E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18/05/2022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77AA3EDC" w14:textId="77777777" w:rsidR="001C303E" w:rsidRDefault="001C303E" w:rsidP="008A60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1C303E" w14:paraId="3FF40D1D" w14:textId="77777777" w:rsidTr="008A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2B51294" w14:textId="77777777" w:rsidR="001C303E" w:rsidRDefault="001C303E" w:rsidP="008A6068">
            <w:r>
              <w:t>14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67968E88" w14:textId="77777777" w:rsidR="001C303E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Bluetooth MCU coding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15E6DE49" w14:textId="77777777" w:rsidR="001C303E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4EA590E" w14:textId="77777777" w:rsidR="001C303E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19/05/2022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3D675351" w14:textId="77777777" w:rsidR="001C303E" w:rsidRDefault="001C303E" w:rsidP="008A60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1C303E" w14:paraId="3F6FA2E7" w14:textId="77777777" w:rsidTr="008A6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0A7DE57" w14:textId="77777777" w:rsidR="001C303E" w:rsidRDefault="001C303E" w:rsidP="008A6068">
            <w:r>
              <w:t>15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13096A0D" w14:textId="77777777" w:rsidR="001C303E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LCD Coding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6B364245" w14:textId="77777777" w:rsidR="001C303E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1B995132" w14:textId="77777777" w:rsidR="001C303E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17/05/2022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63CCB604" w14:textId="77777777" w:rsidR="001C303E" w:rsidRDefault="001C303E" w:rsidP="008A60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1C303E" w14:paraId="3FC88CDE" w14:textId="77777777" w:rsidTr="008A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8C93D87" w14:textId="77777777" w:rsidR="001C303E" w:rsidRDefault="001C303E" w:rsidP="008A6068">
            <w:r>
              <w:t>16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1B4A3412" w14:textId="77777777" w:rsidR="001C303E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Keypad coding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08BC49B8" w14:textId="77777777" w:rsidR="001C303E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3A64CDA5" w14:textId="77777777" w:rsidR="001C303E" w:rsidRDefault="001C303E" w:rsidP="008A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17/05/2022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4831F674" w14:textId="77777777" w:rsidR="001C303E" w:rsidRDefault="001C303E" w:rsidP="008A60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1C303E" w14:paraId="3204109E" w14:textId="77777777" w:rsidTr="008A60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BD0FA7E" w14:textId="77777777" w:rsidR="001C303E" w:rsidRDefault="001C303E" w:rsidP="008A6068">
            <w:r>
              <w:t>17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6B265F14" w14:textId="77777777" w:rsidR="001C303E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Solenoid coding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A1A8205" w14:textId="77777777" w:rsidR="001C303E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5FAC81E" w14:textId="77777777" w:rsidR="001C303E" w:rsidRDefault="001C303E" w:rsidP="008A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17/05/2022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20DBF99F" w14:textId="77777777" w:rsidR="001C303E" w:rsidRDefault="001C303E" w:rsidP="008A60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4B57FA43" w14:textId="77777777" w:rsidR="003336D1" w:rsidRDefault="003336D1"/>
    <w:tbl>
      <w:tblPr>
        <w:tblStyle w:val="ListTable5Dark-Accent5"/>
        <w:tblW w:w="9690" w:type="dxa"/>
        <w:tblLayout w:type="fixed"/>
        <w:tblLook w:val="04A0" w:firstRow="1" w:lastRow="0" w:firstColumn="1" w:lastColumn="0" w:noHBand="0" w:noVBand="1"/>
      </w:tblPr>
      <w:tblGrid>
        <w:gridCol w:w="919"/>
        <w:gridCol w:w="4296"/>
        <w:gridCol w:w="1701"/>
        <w:gridCol w:w="1418"/>
        <w:gridCol w:w="1356"/>
      </w:tblGrid>
      <w:tr w:rsidR="00A92DE2" w14:paraId="73DB2CF3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9" w:type="dxa"/>
          </w:tcPr>
          <w:p w14:paraId="0928AB65" w14:textId="77777777" w:rsidR="001424CE" w:rsidRDefault="001424CE" w:rsidP="00224175"/>
        </w:tc>
        <w:tc>
          <w:tcPr>
            <w:tcW w:w="4296" w:type="dxa"/>
          </w:tcPr>
          <w:p w14:paraId="7843E701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Meeting Action Items:</w:t>
            </w:r>
          </w:p>
        </w:tc>
        <w:tc>
          <w:tcPr>
            <w:tcW w:w="1701" w:type="dxa"/>
          </w:tcPr>
          <w:p w14:paraId="6001FCB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7499D60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6E2746F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DE2" w14:paraId="53CDA809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A586CC6" w14:textId="77777777" w:rsidR="001424CE" w:rsidRDefault="001424CE" w:rsidP="00224175">
            <w:r>
              <w:t>Item #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6D51C391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4C87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8A90F13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18B43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6F5BE3" w14:paraId="1804F0DC" w14:textId="77777777" w:rsidTr="00481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F590806" w14:textId="2B001E6A" w:rsidR="006F5BE3" w:rsidRDefault="0040362D" w:rsidP="00224175">
            <w:r>
              <w:t>9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1595D547" w14:textId="321A13C9" w:rsidR="006F5BE3" w:rsidRDefault="003E28B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EEPROM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023CB74" w14:textId="192E7159" w:rsidR="006F5BE3" w:rsidRDefault="00A92DE2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840DFA1" w14:textId="08253840" w:rsidR="006F5BE3" w:rsidRPr="006959B3" w:rsidRDefault="003E28B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481673">
              <w:rPr>
                <w:color w:val="000000" w:themeColor="text1"/>
              </w:rPr>
              <w:t>7/05/2022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1BD01010" w14:textId="60FE5EA7" w:rsidR="006F5BE3" w:rsidRDefault="001C303E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A92DE2">
              <w:rPr>
                <w:color w:val="000000" w:themeColor="text1"/>
              </w:rPr>
              <w:t>0</w:t>
            </w:r>
          </w:p>
        </w:tc>
      </w:tr>
      <w:tr w:rsidR="00481673" w14:paraId="7F1B4086" w14:textId="77777777" w:rsidTr="0048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103E17C" w14:textId="3515CFB7" w:rsidR="00481673" w:rsidRDefault="00481673" w:rsidP="00224175">
            <w:r>
              <w:t>13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1CEE3DDF" w14:textId="6FD89F4C" w:rsidR="00481673" w:rsidRDefault="0048167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Remote application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AC85618" w14:textId="1128A10D" w:rsidR="00481673" w:rsidRDefault="0048167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29BDEDC" w14:textId="0B6D58F5" w:rsidR="00481673" w:rsidRDefault="0048167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18/05/2022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60C19FC5" w14:textId="19822408" w:rsidR="00481673" w:rsidRDefault="001C303E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481673">
              <w:rPr>
                <w:color w:val="000000" w:themeColor="text1"/>
              </w:rPr>
              <w:t>0</w:t>
            </w:r>
          </w:p>
        </w:tc>
      </w:tr>
      <w:tr w:rsidR="00481673" w14:paraId="71F439EE" w14:textId="77777777" w:rsidTr="006A0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0FA55F2" w14:textId="2F362127" w:rsidR="00481673" w:rsidRDefault="00481673" w:rsidP="00224175">
            <w:r>
              <w:t>1</w:t>
            </w:r>
            <w:r w:rsidR="006A0631">
              <w:t>4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1EBFC669" w14:textId="521B155D" w:rsidR="00481673" w:rsidRDefault="0048167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Bluetooth MCU coding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E2B650A" w14:textId="29CF980A" w:rsidR="00481673" w:rsidRDefault="0048167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1D00D22" w14:textId="5154687A" w:rsidR="00481673" w:rsidRDefault="0048167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19/05/2022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4594A113" w14:textId="30AD07F2" w:rsidR="00481673" w:rsidRDefault="001C303E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481673">
              <w:rPr>
                <w:color w:val="000000" w:themeColor="text1"/>
              </w:rPr>
              <w:t>0</w:t>
            </w:r>
          </w:p>
        </w:tc>
      </w:tr>
      <w:tr w:rsidR="00481673" w14:paraId="1DD5D1D8" w14:textId="77777777" w:rsidTr="00481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34F60E0" w14:textId="5C380762" w:rsidR="00481673" w:rsidRDefault="00481673" w:rsidP="00224175">
            <w:r>
              <w:t>1</w:t>
            </w:r>
            <w:r w:rsidR="006A0631">
              <w:t>5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4744788C" w14:textId="176BFE8E" w:rsidR="00481673" w:rsidRDefault="006A0631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LCD Coding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8D16069" w14:textId="02212767" w:rsidR="00481673" w:rsidRDefault="006A0631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36C75EA" w14:textId="50921D8E" w:rsidR="00481673" w:rsidRDefault="006A0631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17/05/2022</w:t>
            </w:r>
          </w:p>
        </w:tc>
        <w:tc>
          <w:tcPr>
            <w:tcW w:w="1356" w:type="dxa"/>
            <w:shd w:val="clear" w:color="auto" w:fill="DEEAF6" w:themeFill="accent5" w:themeFillTint="33"/>
          </w:tcPr>
          <w:p w14:paraId="72F43658" w14:textId="79169BDD" w:rsidR="00481673" w:rsidRDefault="001C303E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6A0631">
              <w:rPr>
                <w:color w:val="000000" w:themeColor="text1"/>
              </w:rPr>
              <w:t>0</w:t>
            </w:r>
          </w:p>
        </w:tc>
      </w:tr>
      <w:tr w:rsidR="006A0631" w14:paraId="52BEB475" w14:textId="77777777" w:rsidTr="006A0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501ECC7" w14:textId="0768A2F8" w:rsidR="006A0631" w:rsidRDefault="006A0631" w:rsidP="00224175">
            <w:r>
              <w:t>16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35E53183" w14:textId="76C14BA3" w:rsidR="006A0631" w:rsidRDefault="006A0631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Keypad coding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4A9304E" w14:textId="49ECA517" w:rsidR="006A0631" w:rsidRDefault="006A0631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9AEDF46" w14:textId="02E1D36D" w:rsidR="006A0631" w:rsidRDefault="006A0631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17/05/2022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24B87073" w14:textId="73665C07" w:rsidR="006A0631" w:rsidRDefault="001C303E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6A0631">
              <w:rPr>
                <w:color w:val="000000" w:themeColor="text1"/>
              </w:rPr>
              <w:t>0</w:t>
            </w:r>
          </w:p>
        </w:tc>
      </w:tr>
      <w:tr w:rsidR="006A0631" w14:paraId="35E75363" w14:textId="77777777" w:rsidTr="006A0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0A03074" w14:textId="149D76BB" w:rsidR="006A0631" w:rsidRDefault="006A0631" w:rsidP="00224175">
            <w:r>
              <w:t>17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7C6FC4B4" w14:textId="5F37D13E" w:rsidR="006A0631" w:rsidRDefault="006A0631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Solenoid coding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6DA232D" w14:textId="4374EF8B" w:rsidR="006A0631" w:rsidRDefault="006A0631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98463DE" w14:textId="212766EB" w:rsidR="006A0631" w:rsidRDefault="006A0631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17/05/2022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46F8126A" w14:textId="53482C4F" w:rsidR="006A0631" w:rsidRDefault="001C303E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6A0631">
              <w:rPr>
                <w:color w:val="000000" w:themeColor="text1"/>
              </w:rPr>
              <w:t>0</w:t>
            </w:r>
          </w:p>
        </w:tc>
      </w:tr>
    </w:tbl>
    <w:p w14:paraId="1BF4528E" w14:textId="77777777" w:rsidR="001424CE" w:rsidRDefault="001424CE"/>
    <w:p w14:paraId="070FC178" w14:textId="4461A453" w:rsidR="001424CE" w:rsidRDefault="001424CE">
      <w:r>
        <w:t>Meeting Closes time:</w:t>
      </w:r>
      <w:r w:rsidR="006959B3">
        <w:t xml:space="preserve"> </w:t>
      </w:r>
      <w:r w:rsidR="00481673">
        <w:t>2</w:t>
      </w:r>
      <w:r w:rsidR="001C303E">
        <w:t>2</w:t>
      </w:r>
      <w:r w:rsidR="006959B3">
        <w:t>:00</w:t>
      </w:r>
    </w:p>
    <w:p w14:paraId="6CD3119A" w14:textId="53ECC7B5" w:rsidR="001424CE" w:rsidRDefault="001424CE" w:rsidP="006959B3">
      <w:r>
        <w:t>Minute written by:</w:t>
      </w:r>
      <w:r w:rsidR="006959B3">
        <w:t xml:space="preserve"> Thomas Le</w:t>
      </w:r>
    </w:p>
    <w:sectPr w:rsidR="001424CE" w:rsidSect="00A92DE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4E8B7" w14:textId="77777777" w:rsidR="0028438D" w:rsidRDefault="0028438D" w:rsidP="006F5BE3">
      <w:r>
        <w:separator/>
      </w:r>
    </w:p>
  </w:endnote>
  <w:endnote w:type="continuationSeparator" w:id="0">
    <w:p w14:paraId="7F7A85E4" w14:textId="77777777" w:rsidR="0028438D" w:rsidRDefault="0028438D" w:rsidP="006F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26B8C" w14:textId="77777777" w:rsidR="0028438D" w:rsidRDefault="0028438D" w:rsidP="006F5BE3">
      <w:r>
        <w:separator/>
      </w:r>
    </w:p>
  </w:footnote>
  <w:footnote w:type="continuationSeparator" w:id="0">
    <w:p w14:paraId="1430F43D" w14:textId="77777777" w:rsidR="0028438D" w:rsidRDefault="0028438D" w:rsidP="006F5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5411"/>
    <w:multiLevelType w:val="hybridMultilevel"/>
    <w:tmpl w:val="12082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17F64"/>
    <w:multiLevelType w:val="hybridMultilevel"/>
    <w:tmpl w:val="63008894"/>
    <w:lvl w:ilvl="0" w:tplc="27C62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C678C"/>
    <w:multiLevelType w:val="hybridMultilevel"/>
    <w:tmpl w:val="ADDC4640"/>
    <w:lvl w:ilvl="0" w:tplc="CB0033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788372">
    <w:abstractNumId w:val="0"/>
  </w:num>
  <w:num w:numId="2" w16cid:durableId="76637082">
    <w:abstractNumId w:val="1"/>
  </w:num>
  <w:num w:numId="3" w16cid:durableId="166481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A2"/>
    <w:rsid w:val="001424CE"/>
    <w:rsid w:val="00195136"/>
    <w:rsid w:val="001C303E"/>
    <w:rsid w:val="00242D28"/>
    <w:rsid w:val="0028438D"/>
    <w:rsid w:val="00284D58"/>
    <w:rsid w:val="003336D1"/>
    <w:rsid w:val="003B259B"/>
    <w:rsid w:val="003E28B3"/>
    <w:rsid w:val="0040362D"/>
    <w:rsid w:val="00481673"/>
    <w:rsid w:val="005C7ABC"/>
    <w:rsid w:val="006959B3"/>
    <w:rsid w:val="006A0631"/>
    <w:rsid w:val="006C5029"/>
    <w:rsid w:val="006F5BE3"/>
    <w:rsid w:val="00936307"/>
    <w:rsid w:val="00A92DE2"/>
    <w:rsid w:val="00AF4773"/>
    <w:rsid w:val="00B44BA2"/>
    <w:rsid w:val="00E50FCB"/>
    <w:rsid w:val="00E63040"/>
    <w:rsid w:val="00F16B21"/>
    <w:rsid w:val="00FD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F09A9"/>
  <w15:chartTrackingRefBased/>
  <w15:docId w15:val="{2E158C06-0C90-BE4F-A904-0D6C6685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16B2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16B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336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3B259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42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BE3"/>
  </w:style>
  <w:style w:type="paragraph" w:styleId="Footer">
    <w:name w:val="footer"/>
    <w:basedOn w:val="Normal"/>
    <w:link w:val="Foot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/Library/Group%20Containers/UBF8T346G9.Office/User%20Content.localized/Templates.localized/PSBAMeeting%20Minu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PSBAMeeting Minute.dotx</Template>
  <TotalTime>17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Le</cp:lastModifiedBy>
  <cp:revision>7</cp:revision>
  <dcterms:created xsi:type="dcterms:W3CDTF">2022-03-28T16:32:00Z</dcterms:created>
  <dcterms:modified xsi:type="dcterms:W3CDTF">2022-05-19T03:00:00Z</dcterms:modified>
</cp:coreProperties>
</file>